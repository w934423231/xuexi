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95" w:rsidRDefault="00991C06">
      <w:pPr>
        <w:widowControl/>
        <w:jc w:val="left"/>
      </w:pPr>
      <w:r>
        <w:rPr>
          <w:noProof/>
        </w:rPr>
        <w:pict>
          <v:rect id="_x0000_s1049" style="position:absolute;margin-left:-65.2pt;margin-top:47.35pt;width:170.3pt;height:68.05pt;z-index:251585536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8W8rX2wAAAAwBAAAPAAAAAAAAAAEAIAAAACIAAABkcnMv&#10;ZG93bnJldi54bWxQSwECFAAUAAAACACHTuJAvtYgGY4BAAD3AgAADgAAAAAAAAABACAAAAAqAQAA&#10;ZHJzL2Uyb0RvYy54bWxQSwUGAAAAAAYABgBZAQAAKgUAAAAA&#10;" filled="f" stroked="f">
            <v:textbox>
              <w:txbxContent>
                <w:p w:rsidR="00D74DEF" w:rsidRDefault="004C26C7">
                  <w:pPr>
                    <w:spacing w:line="600" w:lineRule="exact"/>
                    <w:jc w:val="center"/>
                  </w:pPr>
                  <w:r>
                    <w:rPr>
                      <w:rFonts w:eastAsia="微软雅黑" w:hAnsi="微软雅黑" w:hint="eastAsia"/>
                      <w:color w:val="333F50"/>
                      <w:kern w:val="24"/>
                      <w:sz w:val="44"/>
                      <w:szCs w:val="44"/>
                    </w:rPr>
                    <w:t>欧阳</w:t>
                  </w:r>
                  <w:r w:rsidR="00EF4F6D">
                    <w:rPr>
                      <w:rFonts w:eastAsia="微软雅黑" w:hAnsi="微软雅黑" w:hint="eastAsia"/>
                      <w:color w:val="333F50"/>
                      <w:kern w:val="24"/>
                      <w:sz w:val="44"/>
                      <w:szCs w:val="44"/>
                    </w:rPr>
                    <w:t>灿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115.4pt;margin-top:643.3pt;width:355.3pt;height:169.1pt;z-index:251687936" o:gfxdata="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b9iu33AAAAA0BAAAPAAAAAAAA&#10;AAEAIAAAACIAAABkcnMvZG93bnJldi54bWxQSwECFAAUAAAACACHTuJA/+6YdpwBAAAgAwAADgAA&#10;AAAAAAABACAAAAArAQAAZHJzL2Uyb0RvYy54bWxQSwUGAAAAAAYABgBZAQAAOQUAAAAA&#10;" filled="f" stroked="f">
            <v:textbox style="mso-next-textbox:#_x0000_s1071">
              <w:txbxContent>
                <w:p w:rsidR="00D74DEF" w:rsidRDefault="004C26C7"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热爱编程并且对编程具有天赋。学习能力强，能承受压力适应环境。善于和团队沟通，积极努力。为人开朗活泼，处事一丝不苟。相当有想象力创造力和毅力，对数据结构了解透彻，对算法敏感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8" style="position:absolute;flip:y;z-index:251628544" from="121.75pt,636.8pt" to="463.2pt,643.3pt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 strokecolor="#a6a6a6" strokeweight="1pt">
            <v:stroke joinstyle="miter"/>
          </v:line>
        </w:pict>
      </w:r>
      <w:r>
        <w:rPr>
          <w:noProof/>
        </w:rPr>
        <w:pict>
          <v:rect id="_x0000_s1070" style="position:absolute;margin-left:-42.1pt;margin-top:-92.7pt;width:596.7pt;height:844.75pt;z-index:-251735040;v-text-anchor:middle" o:gfxdata="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Jg/a90AAAAPAQAADwAAAAAAAAABACAAAAAiAAAAZHJzL2Rvd25yZXYueG1sUEsBAhQAFAAA&#10;AAgAh07iQE5iGdJcAgAAiAQAAA4AAAAAAAAAAQAgAAAALAEAAGRycy9lMm9Eb2MueG1sUEsFBgAA&#10;AAAGAAYAWQEAAPoFAAAAAA==&#10;" fillcolor="white [3212]" stroked="f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94" o:spid="_x0000_s1069" type="#_x0000_t202" style="position:absolute;margin-left:115.4pt;margin-top:663.55pt;width:103.4pt;height:24pt;z-index:251631616" o:gfxdata="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mH3P62gAAAA0BAAAPAAAA&#10;AAAAAAEAIAAAACIAAABkcnMvZG93bnJldi54bWxQSwECFAAUAAAACACHTuJAVEN6cKEBAAASAwAA&#10;DgAAAAAAAAABACAAAAApAQAAZHJzL2Uyb0RvYy54bWxQSwUGAAAAAAYABgBZAQAAPAUAAAAA&#10;" filled="f" stroked="f">
            <v:textbox style="mso-fit-shape-to-text:t">
              <w:txbxContent>
                <w:p w:rsidR="00D74DEF" w:rsidRDefault="004C26C7">
                  <w:pPr>
                    <w:spacing w:line="336" w:lineRule="exact"/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33F50"/>
                      <w:sz w:val="28"/>
                      <w:szCs w:val="28"/>
                    </w:rPr>
                    <w:t>自我评价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9" style="position:absolute;z-index:251627520" from="121.75pt,450.2pt" to="477.65pt,450.2pt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 strokecolor="#a6a6a6" strokeweight="1pt">
            <v:stroke joinstyle="miter"/>
          </v:line>
        </w:pict>
      </w:r>
      <w:r>
        <w:rPr>
          <w:noProof/>
        </w:rPr>
        <w:pict>
          <v:shape id="_x0000_s1027" type="#_x0000_t202" style="position:absolute;margin-left:140.75pt;margin-top:461pt;width:342.1pt;height:182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" filled="f" stroked="f">
            <v:textbox>
              <w:txbxContent>
                <w:p w:rsidR="00B34C95" w:rsidRDefault="004132C5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熟练</w:t>
                  </w:r>
                  <w:r w:rsidR="002C557B">
                    <w:rPr>
                      <w:rFonts w:ascii="微软雅黑" w:eastAsia="微软雅黑" w:hAnsi="微软雅黑" w:hint="eastAsia"/>
                      <w:color w:val="595757"/>
                    </w:rPr>
                    <w:t>java,c/c++,html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,php,js等开发语言；</w:t>
                  </w:r>
                </w:p>
                <w:p w:rsidR="00D16768" w:rsidRDefault="00D16768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</w:p>
                <w:p w:rsidR="00B34C95" w:rsidRDefault="004132C5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熟悉springmvc框架，</w:t>
                  </w:r>
                  <w:r w:rsidR="002C557B">
                    <w:rPr>
                      <w:rFonts w:ascii="微软雅黑" w:eastAsia="微软雅黑" w:hAnsi="微软雅黑" w:hint="eastAsia"/>
                      <w:color w:val="595757"/>
                    </w:rPr>
                    <w:t>mysql,sqlserver,redis,mybits,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bootstrap，jq框架，stl库；</w:t>
                  </w:r>
                </w:p>
                <w:p w:rsidR="00B34C95" w:rsidRDefault="00B34C95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</w:p>
                <w:p w:rsidR="00B34C95" w:rsidRDefault="004132C5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熟悉centos,debian,</w:t>
                  </w:r>
                  <w:r w:rsidR="001B3C56">
                    <w:rPr>
                      <w:rFonts w:ascii="微软雅黑" w:eastAsia="微软雅黑" w:hAnsi="微软雅黑" w:hint="eastAsia"/>
                      <w:color w:val="595757"/>
                    </w:rPr>
                    <w:t>ubuntu,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archlinux等Linux</w:t>
                  </w:r>
                  <w:r w:rsidR="00974F65">
                    <w:rPr>
                      <w:rFonts w:ascii="微软雅黑" w:eastAsia="微软雅黑" w:hAnsi="微软雅黑" w:hint="eastAsia"/>
                      <w:color w:val="595757"/>
                    </w:rPr>
                    <w:t>版本，了解docker；</w:t>
                  </w:r>
                </w:p>
                <w:p w:rsidR="00B34C95" w:rsidRDefault="00B34C95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</w:p>
                <w:p w:rsidR="00B34C95" w:rsidRDefault="004132C5">
                  <w:pPr>
                    <w:spacing w:line="264" w:lineRule="exact"/>
                    <w:ind w:firstLineChars="100" w:firstLine="210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 xml:space="preserve"> 精通数据结构，算法掌握良好，对数学敏感；</w:t>
                  </w:r>
                </w:p>
                <w:p w:rsidR="00B34C95" w:rsidRDefault="00B34C95">
                  <w:pPr>
                    <w:spacing w:line="264" w:lineRule="exact"/>
                    <w:ind w:firstLineChars="100" w:firstLine="210"/>
                    <w:rPr>
                      <w:rFonts w:ascii="微软雅黑" w:eastAsia="微软雅黑" w:hAnsi="微软雅黑"/>
                      <w:color w:val="595757"/>
                    </w:rPr>
                  </w:pPr>
                </w:p>
                <w:p w:rsidR="00B34C95" w:rsidRDefault="004132C5">
                  <w:pPr>
                    <w:spacing w:line="264" w:lineRule="exact"/>
                    <w:ind w:firstLineChars="150" w:firstLine="315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对计算机底层知识了解透彻，理解tcp/ip协议；</w:t>
                  </w:r>
                </w:p>
                <w:p w:rsidR="00B34C95" w:rsidRDefault="004132C5">
                  <w:pPr>
                    <w:spacing w:line="264" w:lineRule="exact"/>
                    <w:ind w:firstLineChars="150" w:firstLine="315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能够灵活运用github；</w:t>
                  </w:r>
                </w:p>
                <w:p w:rsidR="00B34C95" w:rsidRDefault="004132C5">
                  <w:pPr>
                    <w:spacing w:line="264" w:lineRule="exact"/>
                    <w:ind w:leftChars="150" w:left="315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熟悉tomcat，</w:t>
                  </w:r>
                  <w:r w:rsidR="002C557B">
                    <w:rPr>
                      <w:rFonts w:ascii="微软雅黑" w:eastAsia="微软雅黑" w:hAnsi="微软雅黑" w:hint="eastAsia"/>
                      <w:color w:val="595757"/>
                    </w:rPr>
                    <w:t>eclipse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,dw,visual studio,qt等开发环境;</w:t>
                  </w:r>
                </w:p>
                <w:p w:rsidR="00B34C95" w:rsidRDefault="004132C5">
                  <w:pPr>
                    <w:spacing w:line="264" w:lineRule="exact"/>
                    <w:ind w:leftChars="150" w:left="315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有一定英语听说读写能力；</w:t>
                  </w:r>
                </w:p>
                <w:p w:rsidR="00B34C95" w:rsidRDefault="00B34C95"/>
              </w:txbxContent>
            </v:textbox>
          </v:shape>
        </w:pict>
      </w:r>
      <w:r>
        <w:rPr>
          <w:noProof/>
        </w:rPr>
        <w:pict>
          <v:shape id="文本框 185" o:spid="_x0000_s1066" type="#_x0000_t202" style="position:absolute;margin-left:115.4pt;margin-top:408.95pt;width:103.4pt;height:24pt;z-index:251622400" o:gfxdata="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WJSADYAAAACwEAAA8AAAAAAAAA&#10;AQAgAAAAIgAAAGRycy9kb3ducmV2LnhtbFBLAQIUABQAAAAIAIdO4kCroajwnwEAABIDAAAOAAAA&#10;AAAAAAEAIAAAACcBAABkcnMvZTJvRG9jLnhtbFBLBQYAAAAABgAGAFkBAAA4BQAAAAA=&#10;" filled="f" stroked="f">
            <v:textbox style="mso-fit-shape-to-text:t">
              <w:txbxContent>
                <w:p w:rsidR="00D74DEF" w:rsidRDefault="004C26C7">
                  <w:pPr>
                    <w:spacing w:line="336" w:lineRule="exac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33F50"/>
                      <w:sz w:val="28"/>
                      <w:szCs w:val="28"/>
                    </w:rPr>
                    <w:t>技能掌握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31.5pt;margin-top:104.4pt;width:321pt;height:304.5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" filled="f" stroked="f">
            <v:textbox style="mso-next-textbox:#_x0000_s1026">
              <w:txbxContent>
                <w:p w:rsidR="00D16768" w:rsidRDefault="00D16768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有系统的学习计算机专业的知识，如数据结构和算法，网络，操作系统。计算机相关知识扎实。对链表，二叉树，图理解深刻，会冒泡，快排，哈希等多种排序。会kmp算法，了解过深度学习，图像识别。</w:t>
                  </w:r>
                </w:p>
                <w:p w:rsidR="00D16768" w:rsidRDefault="00D16768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2</w:t>
                  </w:r>
                  <w:r w:rsidRPr="00D16768">
                    <w:rPr>
                      <w:rFonts w:ascii="微软雅黑" w:eastAsia="微软雅黑" w:hAnsi="微软雅黑" w:hint="eastAsia"/>
                      <w:color w:val="595757"/>
                    </w:rPr>
                    <w:t>有用mfc开发过图书管理系统，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实现了界面的美化和图书增删该查，分类，索引等多功能。</w:t>
                  </w:r>
                  <w:r w:rsidRPr="00D16768">
                    <w:rPr>
                      <w:rFonts w:ascii="微软雅黑" w:eastAsia="微软雅黑" w:hAnsi="微软雅黑" w:hint="eastAsia"/>
                      <w:color w:val="595757"/>
                    </w:rPr>
                    <w:t>独立完成过c++和java写的五子棋，俄罗斯方块等小游戏。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协助朋友编写java开发过物联网智能家居app，例如米骑app，是一个共享山地自行车的平台，有充值，授权登陆，记录，朋友圈等多项功能。例如华侨城物业，利用linux+tomcat+mysql+svn+ssm，实现了社区商城，停车缴费，平台采集等功能。我从 中主要写的是c/s架构的商城，包括购物车，结账，评价等功能。</w:t>
                  </w:r>
                  <w:r w:rsidRPr="00D16768">
                    <w:rPr>
                      <w:rFonts w:ascii="微软雅黑" w:eastAsia="微软雅黑" w:hAnsi="微软雅黑" w:hint="eastAsia"/>
                      <w:color w:val="595757"/>
                    </w:rPr>
                    <w:t>精通seesion和cookies的关系。</w:t>
                  </w: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对网络安全，底层结构，了解透彻。</w:t>
                  </w:r>
                </w:p>
                <w:p w:rsidR="00D16768" w:rsidRDefault="00EF4F6D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3</w:t>
                  </w:r>
                  <w:r w:rsidR="00D16768">
                    <w:rPr>
                      <w:rFonts w:ascii="微软雅黑" w:eastAsia="微软雅黑" w:hAnsi="微软雅黑" w:hint="eastAsia"/>
                      <w:color w:val="595757"/>
                    </w:rPr>
                    <w:t>专业成绩优秀名列前茅，多次拿获优秀奖学金。</w:t>
                  </w:r>
                </w:p>
                <w:p w:rsidR="00D16768" w:rsidRDefault="00D16768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善于自主学习。经常阅览github博览技术知识，自学过php，</w:t>
                  </w:r>
                </w:p>
                <w:p w:rsidR="00D16768" w:rsidRDefault="00D16768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js等前端技术和linux中gcc环境下的c语言技术。熟读过arraylist，vector等源码，具有很强理解力；</w:t>
                  </w:r>
                </w:p>
                <w:p w:rsidR="00D16768" w:rsidRDefault="00EF4F6D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4</w:t>
                  </w:r>
                  <w:r w:rsidR="00D16768">
                    <w:rPr>
                      <w:rFonts w:ascii="微软雅黑" w:eastAsia="微软雅黑" w:hAnsi="微软雅黑" w:hint="eastAsia"/>
                      <w:color w:val="595757"/>
                    </w:rPr>
                    <w:t>，对网页制作熟练，能够充分使用flash和ps。</w:t>
                  </w:r>
                </w:p>
                <w:p w:rsidR="00D16768" w:rsidRDefault="00EF4F6D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5</w:t>
                  </w:r>
                  <w:r w:rsidR="00D16768">
                    <w:rPr>
                      <w:rFonts w:ascii="微软雅黑" w:eastAsia="微软雅黑" w:hAnsi="微软雅黑" w:hint="eastAsia"/>
                      <w:color w:val="595757"/>
                    </w:rPr>
                    <w:t>，对设计模式均有了解。</w:t>
                  </w:r>
                </w:p>
                <w:p w:rsidR="00D16768" w:rsidRDefault="00EF4F6D" w:rsidP="00D16768">
                  <w:pPr>
                    <w:spacing w:line="264" w:lineRule="exact"/>
                    <w:rPr>
                      <w:rFonts w:ascii="微软雅黑" w:eastAsia="微软雅黑" w:hAnsi="微软雅黑"/>
                      <w:color w:val="595757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</w:rPr>
                    <w:t>6</w:t>
                  </w:r>
                  <w:r w:rsidR="00D16768">
                    <w:rPr>
                      <w:rFonts w:ascii="微软雅黑" w:eastAsia="微软雅黑" w:hAnsi="微软雅黑" w:hint="eastAsia"/>
                      <w:color w:val="595757"/>
                    </w:rPr>
                    <w:t>，坚韧不拔，完成过2019年营山国际马拉松全程比赛。</w:t>
                  </w:r>
                </w:p>
                <w:p w:rsidR="00D16768" w:rsidRDefault="00D16768" w:rsidP="00D16768">
                  <w:pPr>
                    <w:spacing w:line="264" w:lineRule="exact"/>
                    <w:ind w:left="300"/>
                    <w:rPr>
                      <w:rFonts w:ascii="微软雅黑" w:eastAsia="微软雅黑" w:hAnsi="微软雅黑"/>
                      <w:color w:val="595757"/>
                    </w:rPr>
                  </w:pPr>
                </w:p>
                <w:p w:rsidR="00D16768" w:rsidRDefault="00D16768" w:rsidP="00D16768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spacing w:line="300" w:lineRule="auto"/>
                    <w:ind w:firstLineChars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  <w:p w:rsidR="00D16768" w:rsidRDefault="00D16768" w:rsidP="00D16768">
                  <w:pPr>
                    <w:pStyle w:val="1"/>
                    <w:snapToGrid w:val="0"/>
                    <w:spacing w:line="300" w:lineRule="auto"/>
                    <w:ind w:firstLineChars="0" w:firstLine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矩形 7" o:spid="_x0000_s1072" style="position:absolute;margin-left:-77.45pt;margin-top:189.2pt;width:175.5pt;height:241.1pt;z-index:251583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" fillcolor="#eaeaea" stroked="f" strokeweight="1pt"/>
        </w:pict>
      </w:r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8" type="#_x0000_t55" style="position:absolute;margin-left:85.3pt;margin-top:228.65pt;width:4.65pt;height:10.05pt;z-index:251611136;v-text-anchor:middle" o:gfxdata="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VgUKbZAAAACwEAAA8AAAAAAAAAAQAgAAAAIgAA&#10;AGRycy9kb3ducmV2LnhtbFBLAQIUABQAAAAIAIdO4kATGuhXBwIAANoDAAAOAAAAAAAAAAEAIAAA&#10;ACgBAABkcnMvZTJvRG9jLnhtbFBLBQYAAAAABgAGAFkBAAChBQAAAAA=&#10;" adj="4719" fillcolor="#333f50" stroked="f" strokeweight="1pt"/>
        </w:pict>
      </w:r>
      <w:r>
        <w:rPr>
          <w:noProof/>
        </w:rPr>
        <w:pict>
          <v:shape id="文本框 171" o:spid="_x0000_s1065" type="#_x0000_t202" style="position:absolute;margin-left:134.35pt;margin-top:75.8pt;width:103.4pt;height:24.25pt;z-index:251620352" o:gfxdata="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Vym07XAAAACwEAAA8AAAAAAAAA&#10;AQAgAAAAIgAAAGRycy9kb3ducmV2LnhtbFBLAQIUABQAAAAIAIdO4kDT+bpVoAEAABIDAAAOAAAA&#10;AAAAAAEAIAAAACYBAABkcnMvZTJvRG9jLnhtbFBLBQYAAAAABgAGAFkBAAA4BQAAAAA=&#10;" filled="f" stroked="f">
            <v:textbox style="mso-fit-shape-to-text:t">
              <w:txbxContent>
                <w:p w:rsidR="00D74DEF" w:rsidRDefault="004C26C7">
                  <w:pPr>
                    <w:spacing w:line="336" w:lineRule="exact"/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33F50"/>
                      <w:sz w:val="28"/>
                      <w:szCs w:val="28"/>
                    </w:rPr>
                    <w:t>校内实践</w:t>
                  </w:r>
                </w:p>
                <w:p w:rsidR="00D74DEF" w:rsidRDefault="00D74DEF"/>
              </w:txbxContent>
            </v:textbox>
          </v:shape>
        </w:pict>
      </w:r>
      <w:r>
        <w:rPr>
          <w:noProof/>
        </w:rPr>
        <w:pict>
          <v:shape id="文本框 165" o:spid="_x0000_s1033" type="#_x0000_t202" style="position:absolute;margin-left:133.15pt;margin-top:-35.75pt;width:103.4pt;height:24.25pt;z-index:25161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" filled="f" stroked="f">
            <v:textbox style="mso-fit-shape-to-text:t">
              <w:txbxContent>
                <w:p w:rsidR="00B34C95" w:rsidRDefault="004132C5">
                  <w:pPr>
                    <w:pStyle w:val="a5"/>
                    <w:spacing w:before="0" w:beforeAutospacing="0" w:after="0" w:afterAutospacing="0" w:line="336" w:lineRule="exact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333F50"/>
                      <w:sz w:val="28"/>
                      <w:szCs w:val="28"/>
                    </w:rPr>
                    <w:t xml:space="preserve">教育背景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33.1pt;margin-top:-3.95pt;width:344.55pt;height:74.65pt;z-index:251658240" o:gfxdata="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E5REtcAAAAKAQAADwAAAAAAAAABACAA&#10;AAAiAAAAZHJzL2Rvd25yZXYueG1sUEsBAhQAFAAAAAgAh07iQNokIvMOAgAA6QMAAA4AAAAAAAAA&#10;AQAgAAAAJgEAAGRycy9lMm9Eb2MueG1sUEsFBgAAAAAGAAYAWQEAAKYFAAAAAA==&#10;" filled="f" stroked="f">
            <v:textbox>
              <w:txbxContent>
                <w:p w:rsidR="00D74DEF" w:rsidRDefault="004C26C7">
                  <w:pPr>
                    <w:snapToGrid w:val="0"/>
                    <w:spacing w:line="300" w:lineRule="auto"/>
                    <w:rPr>
                      <w:rFonts w:ascii="微软雅黑" w:eastAsia="微软雅黑" w:hAnsi="微软雅黑" w:cs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F3F3F"/>
                      <w:szCs w:val="21"/>
                    </w:rPr>
                    <w:t xml:space="preserve">2016.09 – 2020.06     </w:t>
                  </w:r>
                  <w:r w:rsidR="00EF4F6D">
                    <w:rPr>
                      <w:rFonts w:ascii="微软雅黑" w:eastAsia="微软雅黑" w:hAnsi="微软雅黑" w:cs="微软雅黑" w:hint="eastAsia"/>
                      <w:b/>
                      <w:color w:val="3F3F3F"/>
                      <w:szCs w:val="21"/>
                    </w:rPr>
                    <w:t>华中科技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F3F3F"/>
                      <w:szCs w:val="21"/>
                    </w:rPr>
                    <w:t>大学        计算机科学与技术     本科</w:t>
                  </w:r>
                </w:p>
                <w:p w:rsidR="00D74DEF" w:rsidRDefault="004C26C7">
                  <w:pPr>
                    <w:tabs>
                      <w:tab w:val="left" w:pos="420"/>
                    </w:tabs>
                    <w:snapToGrid w:val="0"/>
                    <w:spacing w:line="300" w:lineRule="auto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Cs w:val="21"/>
                    </w:rPr>
                    <w:t>主修课程：java,c/c++,html,数据库,数据结构，算法，网络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style="position:absolute;margin-left:-58.9pt;margin-top:348.9pt;width:10pt;height:10.35pt;z-index:251606016;v-text-anchor:middle" coordsize="90,93" o:spt="100" o:gfxdata="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AEGUZr2QAAAAwBAAAPAAAAAAAAAAEAIAAAACIA&#10;AABkcnMvZG93bnJldi54bWxQSwECFAAUAAAACACHTuJA51nODX0IAAB6NgAADgAAAAAAAAABACAA&#10;AAAoAQAAZHJzL2Uyb0RvYy54bWxQSwUGAAAAAAYABgBZAQAAFwwAAAAA&#10;" adj="0,,0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333f50" stroked="f">
            <v:stroke joinstyle="round"/>
            <v:formulas/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</v:shape>
        </w:pict>
      </w:r>
      <w:r>
        <w:rPr>
          <w:noProof/>
        </w:rPr>
        <w:pict>
          <v:line id="_x0000_s1062" style="position:absolute;z-index:251590656" from="-1in,219.1pt" to="98.3pt,219.1pt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 strokecolor="white">
            <v:stroke joinstyle="miter"/>
          </v:line>
        </w:pict>
      </w:r>
      <w:r>
        <w:rPr>
          <w:noProof/>
        </w:rPr>
        <w:pict>
          <v:line id="_x0000_s1061" style="position:absolute;z-index:251591680" from="-1in,249.25pt" to="98.3pt,249.25pt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 strokecolor="white">
            <v:stroke joinstyle="miter"/>
          </v:line>
        </w:pict>
      </w:r>
      <w:r>
        <w:rPr>
          <w:noProof/>
        </w:rPr>
        <w:pict>
          <v:line id="_x0000_s1060" style="position:absolute;z-index:251592704" from="-1in,279.4pt" to="98.3pt,279.4pt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 strokecolor="white">
            <v:stroke joinstyle="miter"/>
          </v:line>
        </w:pict>
      </w:r>
      <w:r>
        <w:rPr>
          <w:noProof/>
        </w:rPr>
        <w:pict>
          <v:line id="_x0000_s1059" style="position:absolute;z-index:251593728" from="-1in,309.5pt" to="98.3pt,309.5pt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 strokecolor="white">
            <v:stroke joinstyle="miter"/>
          </v:line>
        </w:pict>
      </w:r>
      <w:r>
        <w:rPr>
          <w:noProof/>
        </w:rPr>
        <w:pict>
          <v:line id="_x0000_s1058" style="position:absolute;z-index:251594752" from="-1in,339.65pt" to="98.3pt,339.65pt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 strokecolor="white">
            <v:stroke joinstyle="miter"/>
          </v:line>
        </w:pict>
      </w:r>
      <w:r>
        <w:rPr>
          <w:noProof/>
        </w:rPr>
        <w:pict>
          <v:line id="_x0000_s1057" style="position:absolute;z-index:251597824" from="-1in,430.05pt" to="98.3pt,430.05pt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 strokecolor="white">
            <v:stroke joinstyle="miter"/>
          </v:line>
        </w:pict>
      </w:r>
      <w:r>
        <w:rPr>
          <w:noProof/>
        </w:rPr>
        <w:pict>
          <v:line id="_x0000_s1056" style="position:absolute;z-index:251598848" from="-1in,189pt" to="98.3pt,189pt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 strokecolor="white">
            <v:stroke joinstyle="miter"/>
          </v:line>
        </w:pict>
      </w:r>
      <w:r>
        <w:rPr>
          <w:noProof/>
        </w:rPr>
        <w:pict>
          <v:shape id="_x0000_s1055" type="#_x0000_t55" style="position:absolute;margin-left:87pt;margin-top:199.5pt;width:4.65pt;height:10.05pt;z-index:251609088;v-text-anchor:middle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 fillcolor="#333f50" stroked="f" strokeweight="1pt"/>
        </w:pict>
      </w:r>
      <w:r>
        <w:rPr>
          <w:noProof/>
        </w:rPr>
        <w:pict>
          <v:shape id="_x0000_s1054" type="#_x0000_t55" style="position:absolute;margin-left:87pt;margin-top:259.4pt;width:4.65pt;height:10.05pt;z-index:251612160;v-text-anchor:middle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 fillcolor="#333f50" stroked="f" strokeweight="1pt"/>
        </w:pict>
      </w:r>
      <w:r>
        <w:rPr>
          <w:noProof/>
        </w:rPr>
        <w:pict>
          <v:shape id="_x0000_s1053" type="#_x0000_t55" style="position:absolute;margin-left:87pt;margin-top:289.4pt;width:4.65pt;height:10.05pt;z-index:251613184;v-text-anchor:middle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 fillcolor="#333f50" stroked="f" strokeweight="1pt"/>
        </w:pict>
      </w:r>
      <w:r>
        <w:rPr>
          <w:noProof/>
        </w:rPr>
        <w:pict>
          <v:shape id="_x0000_s1052" type="#_x0000_t55" style="position:absolute;margin-left:87pt;margin-top:319.35pt;width:4.65pt;height:10.05pt;z-index:251614208;v-text-anchor:middle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 fillcolor="#333f50" stroked="f" strokeweight="1pt"/>
        </w:pict>
      </w:r>
      <w:r>
        <w:rPr>
          <w:noProof/>
        </w:rPr>
        <w:pict>
          <v:shape id="_x0000_s1051" type="#_x0000_t55" style="position:absolute;margin-left:87pt;margin-top:349.3pt;width:4.65pt;height:10.05pt;z-index:251615232;v-text-anchor:middle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 fillcolor="#333f50" stroked="f" strokeweight="1pt"/>
        </w:pict>
      </w:r>
      <w:r>
        <w:rPr>
          <w:noProof/>
        </w:rPr>
        <w:pict>
          <v:rect id="矩形 6" o:spid="_x0000_s1050" style="position:absolute;margin-left:-71.7pt;margin-top:-1in;width:170.3pt;height:842.25pt;z-index:251582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" fillcolor="#f2f2f2" stroked="f" strokeweight="1pt"/>
        </w:pict>
      </w:r>
      <w:r>
        <w:rPr>
          <w:noProof/>
        </w:rPr>
        <w:pict>
          <v:rect id="矩形 10" o:spid="_x0000_s1036" style="position:absolute;margin-left:-71.7pt;margin-top:141.6pt;width:170.3pt;height:23.45pt;z-index:251586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" filled="f" stroked="f">
            <v:textbox style="mso-fit-shape-to-text:t">
              <w:txbxContent>
                <w:p w:rsidR="00B34C95" w:rsidRDefault="004132C5">
                  <w:pPr>
                    <w:pStyle w:val="a5"/>
                    <w:spacing w:before="0" w:beforeAutospacing="0" w:after="0" w:afterAutospacing="0" w:line="320" w:lineRule="exact"/>
                    <w:jc w:val="center"/>
                    <w:rPr>
                      <w:rFonts w:eastAsia="微软雅黑"/>
                    </w:rPr>
                  </w:pPr>
                  <w:r>
                    <w:rPr>
                      <w:rFonts w:eastAsia="微软雅黑" w:hAnsi="微软雅黑" w:cs="Times New Roman" w:hint="eastAsia"/>
                      <w:color w:val="333F50"/>
                      <w:kern w:val="24"/>
                    </w:rPr>
                    <w:t>求职意向：</w:t>
                  </w:r>
                  <w:r w:rsidR="001919D2">
                    <w:rPr>
                      <w:rFonts w:eastAsia="微软雅黑" w:hAnsi="微软雅黑" w:cs="Times New Roman" w:hint="eastAsia"/>
                      <w:color w:val="333F50"/>
                      <w:kern w:val="24"/>
                    </w:rPr>
                    <w:t>c++/php/java</w:t>
                  </w:r>
                  <w:r w:rsidR="00D16768">
                    <w:rPr>
                      <w:rFonts w:eastAsia="微软雅黑" w:hAnsi="微软雅黑" w:cs="Times New Roman" w:hint="eastAsia"/>
                      <w:color w:val="333F50"/>
                      <w:kern w:val="24"/>
                    </w:rPr>
                    <w:t>后台</w:t>
                  </w:r>
                  <w:r w:rsidR="00FC1591">
                    <w:rPr>
                      <w:rFonts w:eastAsia="微软雅黑" w:hAnsi="微软雅黑" w:cs="Times New Roman" w:hint="eastAsia"/>
                      <w:color w:val="333F50"/>
                      <w:kern w:val="24"/>
                    </w:rPr>
                    <w:t>开发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noProof/>
        </w:rPr>
        <w:pict>
          <v:shape id="文本框 2" o:spid="_x0000_s1048" type="#_x0000_t202" style="position:absolute;margin-left:-42.1pt;margin-top:181.75pt;width:48.6pt;height:227.2pt;z-index:251587584" o:gfxdata="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En3Q/bAAAACgEAAA8A&#10;AAAAAAAAAQAgAAAAIgAAAGRycy9kb3ducmV2LnhtbFBLAQIUABQAAAAIAIdO4kAV2jQAFAIAAPcD&#10;AAAOAAAAAAAAAAEAIAAAACoBAABkcnMvZTJvRG9jLnhtbFBLBQYAAAAABgAGAFkBAACwBQAAAAA=&#10;" filled="f" stroked="f" strokeweight=".5pt">
            <v:textbox>
              <w:txbxContent>
                <w:p w:rsidR="00D74DEF" w:rsidRDefault="004C26C7">
                  <w:pPr>
                    <w:spacing w:line="600" w:lineRule="exact"/>
                  </w:pPr>
                  <w:r>
                    <w:rPr>
                      <w:rFonts w:eastAsia="微软雅黑" w:hAnsi="微软雅黑" w:cs="Times New Roman" w:hint="eastAsia"/>
                      <w:color w:val="0D0D0D"/>
                      <w:sz w:val="22"/>
                    </w:rPr>
                    <w:t>年龄：</w:t>
                  </w:r>
                </w:p>
                <w:p w:rsidR="00D74DEF" w:rsidRDefault="004C26C7">
                  <w:pPr>
                    <w:spacing w:line="600" w:lineRule="exact"/>
                  </w:pPr>
                  <w:r>
                    <w:rPr>
                      <w:rFonts w:eastAsia="微软雅黑" w:hAnsi="微软雅黑" w:cs="Times New Roman" w:hint="eastAsia"/>
                      <w:color w:val="0D0D0D"/>
                      <w:sz w:val="22"/>
                    </w:rPr>
                    <w:t>现居：</w:t>
                  </w:r>
                </w:p>
                <w:p w:rsidR="00D74DEF" w:rsidRDefault="004C26C7">
                  <w:pPr>
                    <w:spacing w:line="600" w:lineRule="exact"/>
                  </w:pPr>
                  <w:r>
                    <w:rPr>
                      <w:rFonts w:eastAsia="微软雅黑" w:hAnsi="微软雅黑" w:cs="Times New Roman" w:hint="eastAsia"/>
                      <w:color w:val="0D0D0D"/>
                      <w:sz w:val="22"/>
                    </w:rPr>
                    <w:t>学历：</w:t>
                  </w:r>
                </w:p>
                <w:p w:rsidR="00D74DEF" w:rsidRDefault="004C26C7">
                  <w:pPr>
                    <w:spacing w:line="600" w:lineRule="exact"/>
                  </w:pPr>
                  <w:r>
                    <w:rPr>
                      <w:rFonts w:eastAsia="微软雅黑" w:hAnsi="微软雅黑" w:cs="Times New Roman" w:hint="eastAsia"/>
                      <w:color w:val="0D0D0D"/>
                      <w:sz w:val="22"/>
                    </w:rPr>
                    <w:t>专业：</w:t>
                  </w:r>
                </w:p>
                <w:p w:rsidR="00D74DEF" w:rsidRDefault="004C26C7">
                  <w:pPr>
                    <w:spacing w:line="600" w:lineRule="exact"/>
                  </w:pPr>
                  <w:r>
                    <w:rPr>
                      <w:rFonts w:eastAsia="微软雅黑" w:hAnsi="微软雅黑" w:cs="Times New Roman" w:hint="eastAsia"/>
                      <w:color w:val="0D0D0D"/>
                      <w:sz w:val="22"/>
                    </w:rPr>
                    <w:t>手机：</w:t>
                  </w:r>
                </w:p>
                <w:p w:rsidR="00D74DEF" w:rsidRDefault="004C26C7">
                  <w:pPr>
                    <w:spacing w:line="600" w:lineRule="exact"/>
                  </w:pPr>
                  <w:r>
                    <w:rPr>
                      <w:rFonts w:eastAsia="微软雅黑" w:hAnsi="微软雅黑" w:cs="Times New Roman" w:hint="eastAsia"/>
                      <w:color w:val="0D0D0D"/>
                      <w:sz w:val="22"/>
                    </w:rPr>
                    <w:t>邮箱：</w:t>
                  </w:r>
                </w:p>
                <w:p w:rsidR="00D74DEF" w:rsidRDefault="00D74DEF">
                  <w:pPr>
                    <w:spacing w:line="60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.8pt;margin-top:181.75pt;width:99.8pt;height:268.45pt;z-index:251588608" o:gfxdata="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EB0O52wAAAAoBAAAP&#10;AAAAAAAAAAEAIAAAACIAAABkcnMvZG93bnJldi54bWxQSwECFAAUAAAACACHTuJA1AGb0BUCAAD4&#10;AwAADgAAAAAAAAABACAAAAAqAQAAZHJzL2Uyb0RvYy54bWxQSwUGAAAAAAYABgBZAQAAsQUAAAAA&#10;" filled="f" stroked="f" strokeweight=".5pt">
            <v:textbox>
              <w:txbxContent>
                <w:p w:rsidR="00D74DEF" w:rsidRDefault="004C26C7">
                  <w:pPr>
                    <w:spacing w:line="600" w:lineRule="exac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22</w:t>
                  </w:r>
                </w:p>
                <w:p w:rsidR="00D74DEF" w:rsidRDefault="004C26C7">
                  <w:pPr>
                    <w:spacing w:line="600" w:lineRule="exac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湖南郴州</w:t>
                  </w:r>
                </w:p>
                <w:p w:rsidR="00D74DEF" w:rsidRDefault="004C26C7">
                  <w:pPr>
                    <w:spacing w:line="600" w:lineRule="exac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本科</w:t>
                  </w:r>
                </w:p>
                <w:p w:rsidR="00D74DEF" w:rsidRDefault="004C26C7">
                  <w:pPr>
                    <w:spacing w:line="600" w:lineRule="exac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计算机科学与技术</w:t>
                  </w:r>
                </w:p>
                <w:p w:rsidR="00D74DEF" w:rsidRDefault="00EF4F6D">
                  <w:pPr>
                    <w:spacing w:line="600" w:lineRule="exac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18007733864</w:t>
                  </w:r>
                </w:p>
                <w:p w:rsidR="00D74DEF" w:rsidRDefault="00EF4F6D">
                  <w:pPr>
                    <w:spacing w:line="600" w:lineRule="exac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1225958914</w:t>
                  </w:r>
                  <w:r w:rsidR="004C26C7">
                    <w:rPr>
                      <w:rFonts w:ascii="微软雅黑" w:eastAsia="微软雅黑" w:hAnsi="微软雅黑" w:cs="微软雅黑" w:hint="eastAsia"/>
                      <w:szCs w:val="21"/>
                    </w:rPr>
                    <w:t>@qq.com</w:t>
                  </w:r>
                </w:p>
              </w:txbxContent>
            </v:textbox>
          </v:shape>
        </w:pict>
      </w:r>
      <w:r>
        <w:rPr>
          <w:noProof/>
        </w:rPr>
        <w:pict>
          <v:shape id="KSO_Shape" o:spid="_x0000_s1046" style="position:absolute;margin-left:-57.25pt;margin-top:228.95pt;width:6.4pt;height:10.9pt;z-index:251601920;v-text-anchor:middle" coordsize="559792,955625" o:spt="100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adj="0,,0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33f50" stroked="f" strokeweight="1pt">
            <v:stroke joinstyle="miter"/>
            <v:formulas/>
            <v:path o:connecttype="segments"/>
            <v:textbox inset=",,,8.16464mm"/>
          </v:shape>
        </w:pict>
      </w:r>
      <w:r>
        <w:rPr>
          <w:noProof/>
        </w:rPr>
        <w:pict>
          <v:shape id="_x0000_s1045" style="position:absolute;margin-left:-58.9pt;margin-top:319.2pt;width:10pt;height:10pt;z-index:251602944;v-text-anchor:middle" coordsize="5581,5581" o:spt="100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adj="0,,0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333f50" stroked="f">
            <v:stroke joinstyle="round"/>
            <v:formulas/>
            <v:path o:connecttype="segments"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44" style="position:absolute;margin-left:-59.55pt;margin-top:199.3pt;width:10.6pt;height:9.95pt;z-index:251603968;v-text-anchor:middle" coordsize="1993900,1873250" o:spt="10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333f50" stroked="f">
            <v:stroke joinstyle="round"/>
            <v:formulas/>
            <v:path o:connecttype="segments"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</v:shape>
        </w:pict>
      </w:r>
      <w:r>
        <w:rPr>
          <w:noProof/>
        </w:rPr>
        <w:pict>
          <v:shape id="齿轮" o:spid="_x0000_s1043" style="position:absolute;margin-left:-59.55pt;margin-top:289pt;width:10.95pt;height:10.4pt;z-index:251604992" coordsize="2768,2768" o:spt="100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adj="0,,0" path="m2583,1107v-224,,-224,,-224,c2337,1028,2306,953,2266,884,2427,722,2427,722,2427,722v73,-72,73,-190,,-262c2296,329,2296,329,2296,329v-72,-73,-190,-73,-262,c1870,493,1870,493,1870,493v-66,-36,-136,-64,-209,-85c1661,184,1661,184,1661,184,1661,83,1578,,1476,,1292,,1292,,1292,,1190,,1107,83,1107,184v,224,,224,,224c1031,430,958,459,891,497,722,329,722,329,722,329v-72,-73,-190,-73,-262,c329,460,329,460,329,460v-73,72,-73,190,,262c497,891,497,891,497,891v-37,67,-67,140,-89,216c184,1107,184,1107,184,1107,83,1107,,1190,,1291v,185,,185,,185c,1578,83,1661,184,1661v224,,224,,224,c429,1734,457,1804,493,1870,329,2034,329,2034,329,2034v-73,72,-73,190,,262c460,2427,460,2427,460,2427v72,73,190,73,262,c883,2266,883,2266,883,2266v70,40,145,71,224,93c1107,2583,1107,2583,1107,2583v,102,83,185,185,185c1476,2768,1476,2768,1476,2768v102,,185,-83,185,-185c1661,2359,1661,2359,1661,2359v76,-21,148,-51,216,-89c2034,2427,2034,2427,2034,2427v72,73,190,73,262,c2427,2296,2427,2296,2427,2296v73,-72,73,-190,,-262c2270,1877,2270,1877,2270,1877v38,-68,68,-140,89,-216c2583,1661,2583,1661,2583,1661v102,,185,-83,185,-185c2768,1291,2768,1291,2768,1291v,-101,-83,-184,-185,-184xm1384,1937v-306,,-554,-247,-554,-553c830,1078,1078,830,1384,830v305,,553,248,553,554c1937,1690,1689,1937,1384,1937xm1384,1107v-153,,-277,124,-277,277c1107,1537,1231,1661,1384,1661v153,,277,-124,277,-277c1661,1231,1537,1107,1384,1107xe" fillcolor="#333f50" stroked="f">
            <v:stroke joinstyle="round"/>
            <v:formulas/>
            <v:path o:connecttype="segments"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Freeform 142" o:spid="_x0000_s1042" style="position:absolute;margin-left:-59.85pt;margin-top:260.4pt;width:12.15pt;height:8.5pt;z-index:251607040" coordsize="263,184" o:spt="100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333f50" stroked="f">
            <v:stroke joinstyle="round"/>
            <v:formulas/>
            <v:path o:connecttype="segments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<o:lock v:ext="edit" aspectratio="t"/>
          </v:shape>
        </w:pict>
      </w:r>
      <w:r>
        <w:rPr>
          <w:noProof/>
        </w:rPr>
        <w:pict>
          <v:line id="_x0000_s1041" style="position:absolute;z-index:251625472" from="131.05pt,-7.05pt" to="472.5pt,-7.05pt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 strokecolor="#a6a6a6" strokeweight="1pt">
            <v:stroke joinstyle="miter"/>
          </v:line>
        </w:pict>
      </w:r>
      <w:r>
        <w:rPr>
          <w:noProof/>
        </w:rPr>
        <w:pict>
          <v:line id="_x0000_s1040" style="position:absolute;z-index:251626496" from="131.05pt,104.45pt" to="472.5pt,104.45pt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 strokecolor="#a6a6a6" strokeweight="1pt">
            <v:stroke joinstyle="miter"/>
          </v:line>
        </w:pict>
      </w:r>
      <w:r>
        <w:rPr>
          <w:noProof/>
        </w:rPr>
        <w:pict>
          <v:rect id="_x0000_s1037" style="position:absolute;margin-left:-90pt;margin-top:-1in;width:17.85pt;height:842.25pt;z-index:251642880;v-text-anchor:middle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 fillcolor="#333f50" stroked="f" strokeweight="1pt"/>
        </w:pict>
      </w:r>
      <w:r w:rsidR="004132C5">
        <w:rPr>
          <w:rFonts w:hint="eastAsia"/>
        </w:rPr>
        <w:t xml:space="preserve">            </w:t>
      </w:r>
    </w:p>
    <w:sectPr w:rsidR="00B34C95" w:rsidSect="00D7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D32710"/>
    <w:multiLevelType w:val="singleLevel"/>
    <w:tmpl w:val="A0D32710"/>
    <w:lvl w:ilvl="0">
      <w:start w:val="3"/>
      <w:numFmt w:val="decimal"/>
      <w:suff w:val="nothing"/>
      <w:lvlText w:val="%1．"/>
      <w:lvlJc w:val="left"/>
    </w:lvl>
  </w:abstractNum>
  <w:abstractNum w:abstractNumId="1">
    <w:nsid w:val="518CD699"/>
    <w:multiLevelType w:val="singleLevel"/>
    <w:tmpl w:val="518CD699"/>
    <w:lvl w:ilvl="0">
      <w:start w:val="1"/>
      <w:numFmt w:val="decimal"/>
      <w:suff w:val="nothing"/>
      <w:lvlText w:val="%1，"/>
      <w:lvlJc w:val="left"/>
    </w:lvl>
  </w:abstractNum>
  <w:abstractNum w:abstractNumId="2">
    <w:nsid w:val="57E0F55B"/>
    <w:multiLevelType w:val="singleLevel"/>
    <w:tmpl w:val="57E0F5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B6A"/>
    <w:rsid w:val="0007009F"/>
    <w:rsid w:val="0008090A"/>
    <w:rsid w:val="0018101A"/>
    <w:rsid w:val="001919D2"/>
    <w:rsid w:val="001B3C56"/>
    <w:rsid w:val="00274E36"/>
    <w:rsid w:val="002C2436"/>
    <w:rsid w:val="002C557B"/>
    <w:rsid w:val="0038365E"/>
    <w:rsid w:val="003C3140"/>
    <w:rsid w:val="004132C5"/>
    <w:rsid w:val="004353A6"/>
    <w:rsid w:val="004C26C7"/>
    <w:rsid w:val="005142B0"/>
    <w:rsid w:val="006D204E"/>
    <w:rsid w:val="00701582"/>
    <w:rsid w:val="00713107"/>
    <w:rsid w:val="008E78F5"/>
    <w:rsid w:val="00966266"/>
    <w:rsid w:val="00974F65"/>
    <w:rsid w:val="00991C06"/>
    <w:rsid w:val="00AE349C"/>
    <w:rsid w:val="00B34C95"/>
    <w:rsid w:val="00CB0B6A"/>
    <w:rsid w:val="00D16768"/>
    <w:rsid w:val="00D556A2"/>
    <w:rsid w:val="00D74DEF"/>
    <w:rsid w:val="00DF4567"/>
    <w:rsid w:val="00E64177"/>
    <w:rsid w:val="00EF4F6D"/>
    <w:rsid w:val="00FC1591"/>
    <w:rsid w:val="0E145251"/>
    <w:rsid w:val="15A80EA0"/>
    <w:rsid w:val="1A9E7479"/>
    <w:rsid w:val="22342C87"/>
    <w:rsid w:val="45ED2E79"/>
    <w:rsid w:val="4D3873B3"/>
    <w:rsid w:val="4EB13478"/>
    <w:rsid w:val="71843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D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7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7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74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74DEF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D74DEF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D74DE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74DE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3C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3C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3C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3C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4638c77b-db44-6500-7479-90f6624057f2\&#27714;&#32844;&#31616;&#21382;&#20135;&#21697;&#32463;&#2970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求职简历产品经理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Administrator</cp:lastModifiedBy>
  <cp:revision>2</cp:revision>
  <dcterms:created xsi:type="dcterms:W3CDTF">2019-08-09T06:06:00Z</dcterms:created>
  <dcterms:modified xsi:type="dcterms:W3CDTF">2019-08-09T06:06:00Z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